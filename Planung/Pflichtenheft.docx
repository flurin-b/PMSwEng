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A5F4" w14:textId="729FA156" w:rsidR="004E277A" w:rsidRDefault="00EA0723" w:rsidP="00EA0723">
      <w:pPr>
        <w:pStyle w:val="Titel"/>
      </w:pPr>
      <w:proofErr w:type="spellStart"/>
      <w:r>
        <w:t>Pflichtenheft</w:t>
      </w:r>
      <w:proofErr w:type="spellEnd"/>
      <w:r>
        <w:t xml:space="preserve"> </w:t>
      </w:r>
      <w:proofErr w:type="spellStart"/>
      <w:r>
        <w:t>PacMan</w:t>
      </w:r>
      <w:proofErr w:type="spellEnd"/>
    </w:p>
    <w:p w14:paraId="70FD447E" w14:textId="6045EBFE" w:rsidR="00FE19F1" w:rsidRPr="00FE19F1" w:rsidRDefault="00FE19F1" w:rsidP="00FE19F1">
      <w:r>
        <w:t xml:space="preserve">Lorem ipsum dolour </w:t>
      </w:r>
      <w:proofErr w:type="spellStart"/>
      <w:r>
        <w:t>blabla</w:t>
      </w:r>
      <w:proofErr w:type="spellEnd"/>
      <w:r>
        <w:t>.</w:t>
      </w:r>
    </w:p>
    <w:sectPr w:rsidR="00FE19F1" w:rsidRPr="00FE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89"/>
    <w:rsid w:val="00350C89"/>
    <w:rsid w:val="003B0A4C"/>
    <w:rsid w:val="004E277A"/>
    <w:rsid w:val="00EA0723"/>
    <w:rsid w:val="00FE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7784F"/>
  <w15:chartTrackingRefBased/>
  <w15:docId w15:val="{E451749E-A9D6-4363-9B88-0AB9B2AF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A0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07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Flurin Brechbühler</dc:creator>
  <cp:keywords/>
  <dc:description/>
  <cp:lastModifiedBy>Flurin Brechbühler</cp:lastModifiedBy>
  <cp:revision>3</cp:revision>
  <dcterms:created xsi:type="dcterms:W3CDTF">2023-09-29T14:44:00Z</dcterms:created>
  <dcterms:modified xsi:type="dcterms:W3CDTF">2023-09-29T14:45:00Z</dcterms:modified>
</cp:coreProperties>
</file>